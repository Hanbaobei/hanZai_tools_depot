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81313">
      <w:pPr>
        <w:ind w:firstLine="5783" w:firstLineChars="1600"/>
        <w:jc w:val="both"/>
        <w:rPr>
          <w:rFonts w:hint="eastAsia"/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尚城幼儿园幼儿食谱</w:t>
      </w:r>
    </w:p>
    <w:tbl>
      <w:tblPr>
        <w:tblStyle w:val="2"/>
        <w:tblpPr w:leftFromText="180" w:rightFromText="180" w:vertAnchor="text" w:horzAnchor="page" w:tblpX="1371" w:tblpY="624"/>
        <w:tblOverlap w:val="never"/>
        <w:tblW w:w="14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2270"/>
        <w:gridCol w:w="2625"/>
        <w:gridCol w:w="2715"/>
        <w:gridCol w:w="2790"/>
        <w:gridCol w:w="2820"/>
      </w:tblGrid>
      <w:tr w14:paraId="5FCA8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235" w:type="dxa"/>
            <w:shd w:val="clear" w:color="auto" w:fill="auto"/>
            <w:vAlign w:val="top"/>
          </w:tcPr>
          <w:p w14:paraId="7B471829">
            <w:pPr>
              <w:jc w:val="both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50800</wp:posOffset>
                      </wp:positionV>
                      <wp:extent cx="657225" cy="353695"/>
                      <wp:effectExtent l="2540" t="4445" r="6985" b="3810"/>
                      <wp:wrapNone/>
                      <wp:docPr id="5" name="直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35369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" o:spid="_x0000_s1026" o:spt="20" style="position:absolute;left:0pt;flip:x;margin-left:-3pt;margin-top:4pt;height:27.85pt;width:51.75pt;z-index:251659264;mso-width-relative:page;mso-height-relative:page;" filled="f" stroked="t" coordsize="21600,21600" o:gfxdata="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EnT1dYAAAAGAQAADwAAAAAAAAABACAAAAAiAAAAZHJzL2Rvd25yZXYueG1sUEsBAhQAFAAA&#10;AAgAh07iQMnf1pHxAQAA6QMAAA4AAAAAAAAAAQAgAAAAJQEAAGRycy9lMm9Eb2MueG1sUEsFBgAA&#10;AAAGAAYAWQEAAIg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餐别</w:t>
            </w:r>
          </w:p>
          <w:p w14:paraId="1B4271C2">
            <w:pPr>
              <w:tabs>
                <w:tab w:val="center" w:pos="387"/>
              </w:tabs>
              <w:ind w:firstLine="240" w:firstLineChars="100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eastAsia="zh-CN"/>
              </w:rPr>
              <w:t>星期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17DDAB85"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星期一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Monday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6CE04286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星期二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Tuesday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83591C4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星期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Wednesday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1DA6A19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星期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Thursday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1296BAE1">
            <w:pPr>
              <w:widowControl/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6"/>
                <w:szCs w:val="26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星期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五 Friday</w:t>
            </w:r>
          </w:p>
        </w:tc>
      </w:tr>
      <w:tr w14:paraId="48CB1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1" w:hRule="atLeast"/>
        </w:trPr>
        <w:tc>
          <w:tcPr>
            <w:tcW w:w="1235" w:type="dxa"/>
            <w:shd w:val="clear" w:color="auto" w:fill="auto"/>
            <w:vAlign w:val="center"/>
          </w:tcPr>
          <w:p w14:paraId="54EAD2F3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早 餐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7BE033F2">
            <w:pPr>
              <w:spacing w:line="240" w:lineRule="auto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鲜肉丸蒸米线</w:t>
            </w:r>
          </w:p>
          <w:p w14:paraId="29B0DD55">
            <w:pPr>
              <w:spacing w:line="24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蜜红豆卷</w:t>
            </w:r>
          </w:p>
          <w:p w14:paraId="2D440C53"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紫菜虾皮汤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4A167F46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</w:p>
          <w:p w14:paraId="5D134AFF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淮山玉米肉末粥</w:t>
            </w:r>
          </w:p>
          <w:p w14:paraId="65A5A0DF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肉松蛋糕</w:t>
            </w:r>
          </w:p>
          <w:p w14:paraId="3C985785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盐水花生</w:t>
            </w:r>
          </w:p>
          <w:p w14:paraId="3483AF77"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胡萝卜炒鸡蛋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34AED28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纯牛奶</w:t>
            </w:r>
          </w:p>
          <w:p w14:paraId="7E7BE4BD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水煮鹌鹑蛋</w:t>
            </w:r>
          </w:p>
          <w:p w14:paraId="44DFC5F7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香酥豆沙面包</w:t>
            </w:r>
          </w:p>
          <w:p w14:paraId="6A3576A3"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1CD784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时蔬鸡肉汤鲜面</w:t>
            </w:r>
          </w:p>
          <w:p w14:paraId="48C1278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双色夹心馒头</w:t>
            </w:r>
          </w:p>
          <w:p w14:paraId="181A53C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水煮毛豆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7D1350CD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白果腐竹粥</w:t>
            </w:r>
          </w:p>
          <w:p w14:paraId="7FB69A79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五香鸡蛋</w:t>
            </w:r>
          </w:p>
          <w:p w14:paraId="3DDD9296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枣泥发糕</w:t>
            </w:r>
          </w:p>
          <w:p w14:paraId="04D9983A"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口蘑炒菜心</w:t>
            </w:r>
          </w:p>
        </w:tc>
      </w:tr>
      <w:tr w14:paraId="652C3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6" w:hRule="atLeast"/>
        </w:trPr>
        <w:tc>
          <w:tcPr>
            <w:tcW w:w="1235" w:type="dxa"/>
            <w:shd w:val="clear" w:color="auto" w:fill="auto"/>
            <w:vAlign w:val="center"/>
          </w:tcPr>
          <w:p w14:paraId="3A244153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早 点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69E9217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苹果</w:t>
            </w:r>
          </w:p>
          <w:p w14:paraId="32D3F5C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雪梨</w:t>
            </w:r>
          </w:p>
          <w:p w14:paraId="5D7EF4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红薯干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0F7456B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青枣</w:t>
            </w:r>
          </w:p>
          <w:p w14:paraId="6BF00E4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沃柑</w:t>
            </w:r>
          </w:p>
          <w:p w14:paraId="402A408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巴坦木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59A06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贡梨</w:t>
            </w:r>
          </w:p>
          <w:p w14:paraId="39BAF05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千禧圣女果</w:t>
            </w:r>
          </w:p>
          <w:p w14:paraId="70A2749E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提子干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9F74C2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香蕉</w:t>
            </w:r>
          </w:p>
          <w:p w14:paraId="23F0D23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苹果</w:t>
            </w:r>
          </w:p>
          <w:p w14:paraId="64A0326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核桃仁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9EE0A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网纹瓜</w:t>
            </w:r>
          </w:p>
          <w:p w14:paraId="7A14204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红提</w:t>
            </w:r>
          </w:p>
          <w:p w14:paraId="1A30EAC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山楂片</w:t>
            </w:r>
          </w:p>
        </w:tc>
      </w:tr>
      <w:tr w14:paraId="40172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1" w:hRule="atLeast"/>
        </w:trPr>
        <w:tc>
          <w:tcPr>
            <w:tcW w:w="1235" w:type="dxa"/>
            <w:shd w:val="clear" w:color="auto" w:fill="auto"/>
            <w:vAlign w:val="center"/>
          </w:tcPr>
          <w:p w14:paraId="20F9244D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 餐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040C906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二米饭</w:t>
            </w:r>
          </w:p>
          <w:p w14:paraId="3D4835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牛肉丝炒杏鲍菇</w:t>
            </w:r>
          </w:p>
          <w:p w14:paraId="13E4356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云南小瓜炒肉</w:t>
            </w:r>
          </w:p>
          <w:p w14:paraId="55AA8ED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蚝油生菜</w:t>
            </w:r>
          </w:p>
          <w:p w14:paraId="1A1D0A3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黄花菜瘦肉汤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28ED0DF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二米饭</w:t>
            </w:r>
          </w:p>
          <w:p w14:paraId="312F1183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白灼基围虾</w:t>
            </w:r>
          </w:p>
          <w:p w14:paraId="5AC056A5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西芹豆干炒肉</w:t>
            </w:r>
          </w:p>
          <w:p w14:paraId="597D4C73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素炒菜心</w:t>
            </w:r>
          </w:p>
          <w:p w14:paraId="207F8C84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虫草花大骨汤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6A71E15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二米饭</w:t>
            </w:r>
          </w:p>
          <w:p w14:paraId="1C80ED11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栗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子烧鸡块</w:t>
            </w:r>
          </w:p>
          <w:p w14:paraId="11D3BEE7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有机花椰菜炒肉丝</w:t>
            </w:r>
          </w:p>
          <w:p w14:paraId="52255709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白菜苔</w:t>
            </w:r>
          </w:p>
          <w:p w14:paraId="672818A7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沙参玉竹瘦肉汤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228A479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二米饭</w:t>
            </w:r>
          </w:p>
          <w:p w14:paraId="360B7943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豉汁蒸排骨</w:t>
            </w:r>
          </w:p>
          <w:p w14:paraId="142B548F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莴笋炒鸡蛋</w:t>
            </w:r>
          </w:p>
          <w:p w14:paraId="6DD2C3D6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油菜炒香菇</w:t>
            </w:r>
          </w:p>
          <w:p w14:paraId="25EFDF01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木棉花鲫鱼汤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3753CAF7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五彩蒸面</w:t>
            </w:r>
          </w:p>
          <w:p w14:paraId="402557D6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香菇西蓝花</w:t>
            </w:r>
          </w:p>
          <w:p w14:paraId="6336890D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薯条</w:t>
            </w:r>
          </w:p>
          <w:p w14:paraId="6130EFA6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汉堡包</w:t>
            </w:r>
          </w:p>
          <w:p w14:paraId="77C793A8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咖喱鱼丸</w:t>
            </w:r>
          </w:p>
          <w:p w14:paraId="2E113346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芝麻脆皮肠</w:t>
            </w:r>
          </w:p>
          <w:p w14:paraId="1BCAE881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鸡中亦</w:t>
            </w:r>
          </w:p>
          <w:p w14:paraId="365F20DD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  <w:t>陈皮鸽肉汤</w:t>
            </w:r>
          </w:p>
        </w:tc>
      </w:tr>
      <w:tr w14:paraId="7A09B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9" w:hRule="atLeast"/>
        </w:trPr>
        <w:tc>
          <w:tcPr>
            <w:tcW w:w="1235" w:type="dxa"/>
            <w:shd w:val="clear" w:color="auto" w:fill="auto"/>
            <w:vAlign w:val="center"/>
          </w:tcPr>
          <w:p w14:paraId="1950839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体弱儿餐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5552C38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赤小豆瘦肉粥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3E432869">
            <w:pPr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  <w:t>瘦肉青菜蝴蝶粉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64EADEC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白菜干排骨粥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274EFFB">
            <w:pPr>
              <w:tabs>
                <w:tab w:val="center" w:pos="1286"/>
              </w:tabs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山楂甜粥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37E970EF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菠菜瘦肉面</w:t>
            </w:r>
          </w:p>
        </w:tc>
      </w:tr>
      <w:tr w14:paraId="4DF76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1" w:hRule="atLeast"/>
        </w:trPr>
        <w:tc>
          <w:tcPr>
            <w:tcW w:w="1235" w:type="dxa"/>
            <w:shd w:val="clear" w:color="auto" w:fill="auto"/>
            <w:vAlign w:val="center"/>
          </w:tcPr>
          <w:p w14:paraId="7C916B2A">
            <w:pPr>
              <w:jc w:val="center"/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午点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48B5C7A4"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纯牛奶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牛角面包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0775626A"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海米肉末汤面皮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0D48A51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</w:p>
          <w:p w14:paraId="489E39EA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荸荠百合银耳汤</w:t>
            </w:r>
          </w:p>
          <w:p w14:paraId="2F9C6F30"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黄金糕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BC87684">
            <w:pPr>
              <w:jc w:val="left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香芋紫薯西米露</w:t>
            </w:r>
          </w:p>
          <w:p w14:paraId="1D3099A2">
            <w:pPr>
              <w:jc w:val="left"/>
              <w:rPr>
                <w:rFonts w:hint="eastAsia" w:ascii="宋体" w:hAnsi="宋体" w:eastAsia="宋体" w:cs="宋体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蒸玉米棒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67BAAB02"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裙带菜汤小云吞</w:t>
            </w:r>
          </w:p>
        </w:tc>
      </w:tr>
    </w:tbl>
    <w:p w14:paraId="3E5700E2">
      <w:pPr>
        <w:ind w:firstLine="1120" w:firstLineChars="400"/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周次</w:t>
      </w:r>
      <w:r>
        <w:rPr>
          <w:rFonts w:hint="eastAsia" w:ascii="仿宋_GB2312" w:eastAsia="仿宋_GB2312"/>
          <w:sz w:val="28"/>
          <w:szCs w:val="28"/>
          <w:lang w:eastAsia="zh-CN"/>
        </w:rPr>
        <w:t>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                                         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sz w:val="28"/>
          <w:szCs w:val="24"/>
        </w:rPr>
        <w:t>日期：202</w:t>
      </w:r>
      <w:r>
        <w:rPr>
          <w:rFonts w:hint="eastAsia"/>
          <w:b/>
          <w:sz w:val="28"/>
          <w:szCs w:val="24"/>
          <w:lang w:val="en-US" w:eastAsia="zh-CN"/>
        </w:rPr>
        <w:t>5</w:t>
      </w:r>
      <w:r>
        <w:rPr>
          <w:rFonts w:hint="eastAsia"/>
          <w:b/>
          <w:sz w:val="28"/>
          <w:szCs w:val="24"/>
        </w:rPr>
        <w:t>年</w:t>
      </w:r>
      <w:r>
        <w:rPr>
          <w:rFonts w:hint="eastAsia"/>
          <w:b/>
          <w:sz w:val="28"/>
          <w:szCs w:val="24"/>
          <w:lang w:val="en-US" w:eastAsia="zh-CN"/>
        </w:rPr>
        <w:t>3</w:t>
      </w:r>
      <w:r>
        <w:rPr>
          <w:rFonts w:hint="eastAsia"/>
          <w:b/>
          <w:sz w:val="28"/>
          <w:szCs w:val="24"/>
        </w:rPr>
        <w:t>月</w:t>
      </w:r>
      <w:r>
        <w:rPr>
          <w:rFonts w:hint="eastAsia"/>
          <w:b/>
          <w:sz w:val="28"/>
          <w:szCs w:val="24"/>
          <w:lang w:val="en-US" w:eastAsia="zh-CN"/>
        </w:rPr>
        <w:t>24</w:t>
      </w:r>
      <w:r>
        <w:rPr>
          <w:rFonts w:hint="eastAsia"/>
          <w:b/>
          <w:sz w:val="28"/>
          <w:szCs w:val="24"/>
        </w:rPr>
        <w:t>日—</w:t>
      </w:r>
      <w:r>
        <w:rPr>
          <w:rFonts w:hint="eastAsia"/>
          <w:b/>
          <w:sz w:val="28"/>
          <w:szCs w:val="24"/>
          <w:lang w:val="en-US" w:eastAsia="zh-CN"/>
        </w:rPr>
        <w:t>28</w:t>
      </w:r>
      <w:r>
        <w:rPr>
          <w:rFonts w:hint="eastAsia"/>
          <w:b/>
          <w:sz w:val="28"/>
          <w:szCs w:val="24"/>
        </w:rPr>
        <w:t>日</w:t>
      </w:r>
    </w:p>
    <w:p w14:paraId="1BB30F70"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zZDg5OWQ2N2M2MTI1ODJmODk1ZTdjNTk4YmUzNjgifQ=="/>
  </w:docVars>
  <w:rsids>
    <w:rsidRoot w:val="0AAA4D4B"/>
    <w:rsid w:val="00496230"/>
    <w:rsid w:val="01961F45"/>
    <w:rsid w:val="05423FE4"/>
    <w:rsid w:val="05D94FB8"/>
    <w:rsid w:val="08E10779"/>
    <w:rsid w:val="098529DA"/>
    <w:rsid w:val="09DE3422"/>
    <w:rsid w:val="0AAA4D4B"/>
    <w:rsid w:val="0B4841B2"/>
    <w:rsid w:val="0B915485"/>
    <w:rsid w:val="0C0B4D91"/>
    <w:rsid w:val="0DCC78F2"/>
    <w:rsid w:val="0EF96FB2"/>
    <w:rsid w:val="10D727DA"/>
    <w:rsid w:val="12E81BDC"/>
    <w:rsid w:val="13143B69"/>
    <w:rsid w:val="15F06B8B"/>
    <w:rsid w:val="17F1191D"/>
    <w:rsid w:val="18D81678"/>
    <w:rsid w:val="18FE6181"/>
    <w:rsid w:val="194856D1"/>
    <w:rsid w:val="1AA03954"/>
    <w:rsid w:val="1AB332FF"/>
    <w:rsid w:val="1AC06B29"/>
    <w:rsid w:val="1AF25DA7"/>
    <w:rsid w:val="1BA94601"/>
    <w:rsid w:val="1DC64FB3"/>
    <w:rsid w:val="1E537D38"/>
    <w:rsid w:val="1F4A4954"/>
    <w:rsid w:val="1FAA0F95"/>
    <w:rsid w:val="207827EA"/>
    <w:rsid w:val="21BB5869"/>
    <w:rsid w:val="225E5F8F"/>
    <w:rsid w:val="229C50FC"/>
    <w:rsid w:val="25CD2B0B"/>
    <w:rsid w:val="25D57F3B"/>
    <w:rsid w:val="264C752E"/>
    <w:rsid w:val="282F05E6"/>
    <w:rsid w:val="29233D47"/>
    <w:rsid w:val="2931075F"/>
    <w:rsid w:val="297B6884"/>
    <w:rsid w:val="29EA6D2A"/>
    <w:rsid w:val="2BC43C73"/>
    <w:rsid w:val="2C8A49A9"/>
    <w:rsid w:val="2C9A2509"/>
    <w:rsid w:val="2E0F128E"/>
    <w:rsid w:val="2E147E5C"/>
    <w:rsid w:val="32153465"/>
    <w:rsid w:val="322162CA"/>
    <w:rsid w:val="322863C4"/>
    <w:rsid w:val="3336561F"/>
    <w:rsid w:val="386B0D13"/>
    <w:rsid w:val="3A2D2704"/>
    <w:rsid w:val="3AB13A98"/>
    <w:rsid w:val="3F613B38"/>
    <w:rsid w:val="3F9E6132"/>
    <w:rsid w:val="431A6FB1"/>
    <w:rsid w:val="438B5B76"/>
    <w:rsid w:val="43CC3EDF"/>
    <w:rsid w:val="45D71B2B"/>
    <w:rsid w:val="469F0410"/>
    <w:rsid w:val="48524F7B"/>
    <w:rsid w:val="48FE2A8E"/>
    <w:rsid w:val="4B065ABA"/>
    <w:rsid w:val="4B46186C"/>
    <w:rsid w:val="4BBB48DD"/>
    <w:rsid w:val="4D5D22D0"/>
    <w:rsid w:val="4D8D35F8"/>
    <w:rsid w:val="4EDF46C4"/>
    <w:rsid w:val="50902C32"/>
    <w:rsid w:val="51CD572A"/>
    <w:rsid w:val="51E0404E"/>
    <w:rsid w:val="520D4327"/>
    <w:rsid w:val="524206D8"/>
    <w:rsid w:val="54870B27"/>
    <w:rsid w:val="54EF59CB"/>
    <w:rsid w:val="553323BD"/>
    <w:rsid w:val="56392475"/>
    <w:rsid w:val="565B6A6D"/>
    <w:rsid w:val="580411B2"/>
    <w:rsid w:val="584E5F45"/>
    <w:rsid w:val="58AE294E"/>
    <w:rsid w:val="59231573"/>
    <w:rsid w:val="59803F3D"/>
    <w:rsid w:val="598417FD"/>
    <w:rsid w:val="5B326794"/>
    <w:rsid w:val="5CFA5AB6"/>
    <w:rsid w:val="604C6AF4"/>
    <w:rsid w:val="60844222"/>
    <w:rsid w:val="62A93C16"/>
    <w:rsid w:val="634D3132"/>
    <w:rsid w:val="63EE2682"/>
    <w:rsid w:val="65CE217E"/>
    <w:rsid w:val="67310BC3"/>
    <w:rsid w:val="67945248"/>
    <w:rsid w:val="687B7AD0"/>
    <w:rsid w:val="68A737DE"/>
    <w:rsid w:val="68C64F45"/>
    <w:rsid w:val="68EB54DF"/>
    <w:rsid w:val="69627A7C"/>
    <w:rsid w:val="6C7B0CAB"/>
    <w:rsid w:val="6D2D18E0"/>
    <w:rsid w:val="6D417336"/>
    <w:rsid w:val="6D535020"/>
    <w:rsid w:val="6E870C12"/>
    <w:rsid w:val="6F4D47B1"/>
    <w:rsid w:val="70911C6C"/>
    <w:rsid w:val="728C79EF"/>
    <w:rsid w:val="73C6656A"/>
    <w:rsid w:val="74856B47"/>
    <w:rsid w:val="74C7458B"/>
    <w:rsid w:val="75DA7364"/>
    <w:rsid w:val="76171BDB"/>
    <w:rsid w:val="76617ACB"/>
    <w:rsid w:val="77182CBE"/>
    <w:rsid w:val="77AE0007"/>
    <w:rsid w:val="79341884"/>
    <w:rsid w:val="79B70DCA"/>
    <w:rsid w:val="7B795A8F"/>
    <w:rsid w:val="7D8159A1"/>
    <w:rsid w:val="7F2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644</Words>
  <Characters>1732</Characters>
  <Lines>0</Lines>
  <Paragraphs>0</Paragraphs>
  <TotalTime>2</TotalTime>
  <ScaleCrop>false</ScaleCrop>
  <LinksUpToDate>false</LinksUpToDate>
  <CharactersWithSpaces>1973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2018-04-10T03:00:00Z</dcterms:created>
  <dc:creator>平凡</dc:creator>
  <cp:lastModifiedBy>寒寒</cp:lastModifiedBy>
  <cp:lastPrinted>2024-04-01T07:42:00Z</cp:lastPrinted>
  <dcterms:modified xsi:type="dcterms:W3CDTF">2025-03-23T14:54:49Z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7F08458D5CFE47169664DBEC424D4B33_13</vt:lpwstr>
  </property>
  <property fmtid="{D5CDD505-2E9C-101B-9397-08002B2CF9AE}" pid="4" name="KSOTemplateDocerSaveRecord">
    <vt:lpwstr>eyJoZGlkIjoiNjUyM2FjNTc1ZTRmYzRkMDAxZjhjMWU0YjJjMjBhZTEiLCJ1c2VySWQiOiIyMjMyNzU4MiJ9</vt:lpwstr>
  </property>
</Properties>
</file>